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4945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346"/>
        <w:gridCol w:w="386"/>
        <w:gridCol w:w="3663"/>
        <w:gridCol w:w="6286"/>
        <w:gridCol w:w="402"/>
        <w:gridCol w:w="431"/>
      </w:tblGrid>
      <w:tr w:rsidR="00F91753" w:rsidRPr="00320ECB" w14:paraId="25C9DFB1" w14:textId="77777777" w:rsidTr="00D36665">
        <w:trPr>
          <w:trHeight w:val="600"/>
        </w:trPr>
        <w:tc>
          <w:tcPr>
            <w:tcW w:w="1151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AAF75" w14:textId="075ED65E" w:rsidR="00F91753" w:rsidRPr="00173B36" w:rsidRDefault="00A304AC" w:rsidP="00A304AC">
            <w:pPr>
              <w:tabs>
                <w:tab w:val="left" w:pos="1455"/>
              </w:tabs>
            </w:pPr>
            <w:r>
              <w:tab/>
            </w:r>
          </w:p>
        </w:tc>
      </w:tr>
      <w:tr w:rsidR="00173B36" w:rsidRPr="00320ECB" w14:paraId="183450F2" w14:textId="77777777" w:rsidTr="00D36665">
        <w:trPr>
          <w:trHeight w:val="273"/>
        </w:trPr>
        <w:tc>
          <w:tcPr>
            <w:tcW w:w="346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4804" w14:textId="77777777" w:rsidR="00F91753" w:rsidRPr="00173B36" w:rsidRDefault="00F91753" w:rsidP="005A3E0B"/>
        </w:tc>
        <w:tc>
          <w:tcPr>
            <w:tcW w:w="38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29C90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D3BB7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E1E7" w14:textId="77777777" w:rsidR="00F91753" w:rsidRPr="00173B36" w:rsidRDefault="00F91753" w:rsidP="005A3E0B"/>
        </w:tc>
        <w:tc>
          <w:tcPr>
            <w:tcW w:w="43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F2FAA" w14:textId="77777777" w:rsidR="00F91753" w:rsidRPr="00173B36" w:rsidRDefault="00F91753" w:rsidP="005A3E0B"/>
        </w:tc>
      </w:tr>
      <w:tr w:rsidR="00173B36" w:rsidRPr="00320ECB" w14:paraId="12B6780E" w14:textId="77777777" w:rsidTr="00D36665">
        <w:trPr>
          <w:trHeight w:val="160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212A1" w14:textId="77777777" w:rsidR="00F91753" w:rsidRPr="00173B36" w:rsidRDefault="00F91753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1859B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4F39FD" w14:textId="15C27D67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226609CC" wp14:editId="3F92A5C9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F0FD4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0B78AE">
              <w:t>Tyler Mitchell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EEDF37" wp14:editId="21F640F6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20B945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4707EF7" w14:textId="5E7F9220" w:rsidR="00B62B99" w:rsidRPr="00173B36" w:rsidRDefault="00F81976" w:rsidP="005A3E0B">
            <w:pPr>
              <w:pStyle w:val="Subtitle"/>
            </w:pPr>
            <w:r>
              <w:t>FULL STACK</w:t>
            </w:r>
            <w:r w:rsidR="000B78AE">
              <w:t xml:space="preserve"> </w:t>
            </w:r>
            <w:r>
              <w:t>WEB DEVELOPER</w:t>
            </w:r>
          </w:p>
        </w:tc>
        <w:tc>
          <w:tcPr>
            <w:tcW w:w="40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3C4B1" w14:textId="77777777" w:rsidR="00F91753" w:rsidRPr="00173B36" w:rsidRDefault="00F91753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D709F" w14:textId="77777777" w:rsidR="00F91753" w:rsidRPr="00173B36" w:rsidRDefault="00F91753" w:rsidP="005A3E0B"/>
        </w:tc>
      </w:tr>
      <w:tr w:rsidR="00173B36" w:rsidRPr="00320ECB" w14:paraId="42E6E337" w14:textId="77777777" w:rsidTr="00D36665">
        <w:trPr>
          <w:trHeight w:val="25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860F6" w14:textId="77777777" w:rsidR="004A4C74" w:rsidRPr="00173B36" w:rsidRDefault="004A4C74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CC032" w14:textId="77777777" w:rsidR="004A4C74" w:rsidRPr="00173B36" w:rsidRDefault="004A4C74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F756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E686B" w14:textId="77777777" w:rsidR="004A4C74" w:rsidRPr="00173B36" w:rsidRDefault="004A4C74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8CA55" w14:textId="77777777" w:rsidR="004A4C74" w:rsidRPr="00173B36" w:rsidRDefault="004A4C74" w:rsidP="005A3E0B"/>
        </w:tc>
      </w:tr>
      <w:tr w:rsidR="00F91753" w:rsidRPr="00320ECB" w14:paraId="6B24F6B8" w14:textId="77777777" w:rsidTr="00D36665">
        <w:trPr>
          <w:trHeight w:val="507"/>
        </w:trPr>
        <w:tc>
          <w:tcPr>
            <w:tcW w:w="1151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781A2" w14:textId="77777777" w:rsidR="00F91753" w:rsidRPr="00173B36" w:rsidRDefault="00F91753" w:rsidP="005A3E0B"/>
        </w:tc>
      </w:tr>
      <w:tr w:rsidR="00686284" w:rsidRPr="00320ECB" w14:paraId="6E6BEBA9" w14:textId="77777777" w:rsidTr="00D36665">
        <w:trPr>
          <w:trHeight w:val="2885"/>
        </w:trPr>
        <w:tc>
          <w:tcPr>
            <w:tcW w:w="439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3EBE8DCFBDF84A3B9F85FBFDC4CC8A24"/>
              </w:placeholder>
              <w:temporary/>
              <w:showingPlcHdr/>
              <w15:appearance w15:val="hidden"/>
            </w:sdtPr>
            <w:sdtEndPr/>
            <w:sdtContent>
              <w:p w14:paraId="0419ED01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71A5F216" w14:textId="77777777" w:rsidR="003E1692" w:rsidRPr="00173B36" w:rsidRDefault="003E1692" w:rsidP="000B78AE">
            <w:pPr>
              <w:pStyle w:val="NoSpacing"/>
              <w:ind w:right="-315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26DA21" wp14:editId="108B301B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F71E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453513" w14:textId="24E0B0E9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6C1490F" wp14:editId="001CA8B5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0B78AE">
              <w:t>317.426.0847</w:t>
            </w:r>
          </w:p>
          <w:p w14:paraId="4E5CCFC5" w14:textId="51CB81C1" w:rsidR="00792D43" w:rsidRPr="00173B36" w:rsidRDefault="00F53B71" w:rsidP="000B78AE">
            <w:pPr>
              <w:pStyle w:val="Contact"/>
              <w:framePr w:wrap="auto" w:vAnchor="margin" w:xAlign="left" w:yAlign="inline"/>
              <w:ind w:right="-240"/>
              <w:suppressOverlap w:val="0"/>
            </w:pPr>
            <w:r w:rsidRPr="00173B36">
              <w:t xml:space="preserve"> </w:t>
            </w:r>
            <w:r w:rsidR="00FB1F01" w:rsidRPr="00173B36">
              <w:rPr>
                <w:noProof/>
              </w:rPr>
              <w:drawing>
                <wp:inline distT="0" distB="0" distL="0" distR="0" wp14:anchorId="6BD3BD9D" wp14:editId="351E26A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78AE" w:rsidRPr="000B78AE">
              <w:rPr>
                <w:sz w:val="22"/>
                <w:szCs w:val="14"/>
              </w:rPr>
              <w:t>tylermitchellisawesome@gmail.com</w:t>
            </w:r>
          </w:p>
          <w:p w14:paraId="599BA789" w14:textId="0C5EE8D9" w:rsidR="00686284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60BD7675" wp14:editId="5F7663A2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0B78AE">
              <w:t>[INSERT WEBSITE HERE]</w:t>
            </w:r>
          </w:p>
        </w:tc>
        <w:tc>
          <w:tcPr>
            <w:tcW w:w="711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8F9241244CCB4DA5A3423B2761BD05E6"/>
              </w:placeholder>
              <w:temporary/>
              <w:showingPlcHdr/>
              <w15:appearance w15:val="hidden"/>
            </w:sdtPr>
            <w:sdtEndPr/>
            <w:sdtContent>
              <w:p w14:paraId="43770CFC" w14:textId="77777777"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4939EDB2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BD924BA" wp14:editId="3462DC7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6553C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209E23" w14:textId="144412B4" w:rsidR="00757421" w:rsidRDefault="00A304AC" w:rsidP="00757421">
            <w:r>
              <w:t xml:space="preserve">Hi, </w:t>
            </w:r>
            <w:proofErr w:type="gramStart"/>
            <w:r>
              <w:t>I’m</w:t>
            </w:r>
            <w:proofErr w:type="gramEnd"/>
            <w:r>
              <w:t xml:space="preserve"> Tyler. </w:t>
            </w:r>
            <w:r w:rsidR="00757421">
              <w:t>I</w:t>
            </w:r>
            <w:r w:rsidR="00DE6243">
              <w:t xml:space="preserve"> create new things and </w:t>
            </w:r>
            <w:r w:rsidR="00757421">
              <w:t>connect you to solutions</w:t>
            </w:r>
            <w:r w:rsidR="00DE6243">
              <w:t xml:space="preserve"> through</w:t>
            </w:r>
            <w:r w:rsidR="00757421">
              <w:t xml:space="preserve"> </w:t>
            </w:r>
            <w:r w:rsidR="00F06D44">
              <w:t>automation.</w:t>
            </w:r>
          </w:p>
          <w:p w14:paraId="706F5DC2" w14:textId="36B86BF3" w:rsidR="00757421" w:rsidRDefault="00056BBC" w:rsidP="00757421">
            <w:r>
              <w:t>In my work,</w:t>
            </w:r>
            <w:r w:rsidR="00757421">
              <w:t xml:space="preserve"> </w:t>
            </w:r>
            <w:r w:rsidR="00A304AC">
              <w:t xml:space="preserve">I </w:t>
            </w:r>
            <w:r>
              <w:t>believe</w:t>
            </w:r>
            <w:r w:rsidR="00A304AC">
              <w:t xml:space="preserve"> the best way to innovate is to c</w:t>
            </w:r>
            <w:r w:rsidR="00DE6243">
              <w:t>ombin</w:t>
            </w:r>
            <w:r w:rsidR="00A304AC">
              <w:t>e ever-growing experiences with</w:t>
            </w:r>
            <w:r w:rsidR="00DE6243">
              <w:t xml:space="preserve"> the </w:t>
            </w:r>
            <w:r w:rsidR="00A304AC">
              <w:t>best</w:t>
            </w:r>
            <w:r w:rsidR="00DE6243">
              <w:t xml:space="preserve"> tools in the industry </w:t>
            </w:r>
            <w:r w:rsidR="00A304AC">
              <w:t>and</w:t>
            </w:r>
            <w:r w:rsidR="00DE6243">
              <w:t xml:space="preserve"> </w:t>
            </w:r>
            <w:r w:rsidR="00A304AC">
              <w:t>to not shy away from the</w:t>
            </w:r>
            <w:r w:rsidR="00DE6243">
              <w:t xml:space="preserve"> work</w:t>
            </w:r>
            <w:r w:rsidR="00757421">
              <w:t xml:space="preserve">. A </w:t>
            </w:r>
            <w:r w:rsidR="00DE6243">
              <w:t>crucial part of innovation is making sure any solution is sustainable in its implementation. I consider these factors as I forge new paths forward in the areas of quality control, software development, and process improvement.</w:t>
            </w:r>
          </w:p>
          <w:p w14:paraId="1BB0F71B" w14:textId="40E0AE42" w:rsidR="00757421" w:rsidRDefault="00757421" w:rsidP="00F06D44">
            <w:pPr>
              <w:ind w:right="-105"/>
            </w:pPr>
            <w:r>
              <w:t xml:space="preserve">I </w:t>
            </w:r>
            <w:r w:rsidR="00F06D44">
              <w:t>find myself gravitating towards industry research and game design in my spare time. I participate in Global Game Jam</w:t>
            </w:r>
            <w:r w:rsidR="00056BBC">
              <w:t>, among other game jams, throughout the year</w:t>
            </w:r>
            <w:r>
              <w:t xml:space="preserve">. I also enjoy </w:t>
            </w:r>
            <w:r w:rsidR="00A304AC">
              <w:t>plenty of board games,</w:t>
            </w:r>
            <w:r>
              <w:t xml:space="preserve"> </w:t>
            </w:r>
            <w:r w:rsidR="00F06D44">
              <w:t>Magic: The Gathering,</w:t>
            </w:r>
            <w:r>
              <w:t xml:space="preserve"> </w:t>
            </w:r>
            <w:r w:rsidR="00A304AC">
              <w:t>No Man’s Sky</w:t>
            </w:r>
            <w:r>
              <w:t>, and playing with my ca</w:t>
            </w:r>
            <w:r w:rsidR="00F06D44">
              <w:t>t, Beatrice</w:t>
            </w:r>
            <w:r>
              <w:t>.</w:t>
            </w:r>
          </w:p>
          <w:p w14:paraId="4E60B0D0" w14:textId="22E560A1" w:rsidR="000B78AE" w:rsidRPr="00173B36" w:rsidRDefault="00A304AC" w:rsidP="00757421">
            <w:r>
              <w:t>The tools I use are</w:t>
            </w:r>
            <w:r w:rsidR="00F06D44">
              <w:t xml:space="preserve"> JavaScript</w:t>
            </w:r>
            <w:r w:rsidR="00757421">
              <w:t>,</w:t>
            </w:r>
            <w:r w:rsidR="00F06D44">
              <w:t xml:space="preserve"> C#,</w:t>
            </w:r>
            <w:r w:rsidR="00757421">
              <w:t xml:space="preserve"> HTML5, CSS, </w:t>
            </w:r>
            <w:r w:rsidR="00F06D44">
              <w:t>NodeJS</w:t>
            </w:r>
            <w:r w:rsidR="00757421">
              <w:t xml:space="preserve">, </w:t>
            </w:r>
            <w:r w:rsidR="00F06D44">
              <w:t>and Unity</w:t>
            </w:r>
            <w:r>
              <w:t>.</w:t>
            </w:r>
          </w:p>
        </w:tc>
      </w:tr>
      <w:tr w:rsidR="00F73E0C" w:rsidRPr="00320ECB" w14:paraId="0C10C632" w14:textId="77777777" w:rsidTr="00D36665">
        <w:trPr>
          <w:trHeight w:val="3164"/>
        </w:trPr>
        <w:tc>
          <w:tcPr>
            <w:tcW w:w="439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D849417546AF4FBEB4F691F6DF8D8A9A"/>
              </w:placeholder>
              <w:temporary/>
              <w:showingPlcHdr/>
              <w15:appearance w15:val="hidden"/>
            </w:sdtPr>
            <w:sdtEndPr/>
            <w:sdtContent>
              <w:p w14:paraId="3D3C92E7" w14:textId="77777777" w:rsidR="00F73E0C" w:rsidRPr="00173B36" w:rsidRDefault="00F73E0C" w:rsidP="00F73E0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14:paraId="57DC7FF5" w14:textId="77777777" w:rsidR="00F73E0C" w:rsidRPr="00173B36" w:rsidRDefault="00F73E0C" w:rsidP="00F73E0C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FB0CCD2" wp14:editId="4CAE7D57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B45CE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ADE343" w14:textId="77777777" w:rsidR="00F73E0C" w:rsidRDefault="00951D40" w:rsidP="00951D40">
            <w:pPr>
              <w:pStyle w:val="ListParagraph"/>
            </w:pPr>
            <w:r>
              <w:t>Analytical thinker</w:t>
            </w:r>
          </w:p>
          <w:p w14:paraId="3FA8C19C" w14:textId="519180F8" w:rsidR="00951D40" w:rsidRDefault="00951D40" w:rsidP="00951D40">
            <w:pPr>
              <w:pStyle w:val="ListParagraph"/>
            </w:pPr>
            <w:r>
              <w:t>adaptable</w:t>
            </w:r>
          </w:p>
          <w:p w14:paraId="4BD1E039" w14:textId="7114A38A" w:rsidR="00951D40" w:rsidRDefault="00951D40" w:rsidP="00951D40">
            <w:pPr>
              <w:pStyle w:val="ListParagraph"/>
            </w:pPr>
            <w:r>
              <w:t>organized</w:t>
            </w:r>
          </w:p>
          <w:p w14:paraId="302FFC39" w14:textId="77777777" w:rsidR="00951D40" w:rsidRDefault="00951D40" w:rsidP="00951D40">
            <w:pPr>
              <w:pStyle w:val="ListParagraph"/>
            </w:pPr>
            <w:r>
              <w:t>dependable</w:t>
            </w:r>
          </w:p>
          <w:p w14:paraId="2D44F3DC" w14:textId="2F6E69BD" w:rsidR="00757421" w:rsidRDefault="00757421" w:rsidP="00951D40">
            <w:pPr>
              <w:pStyle w:val="ListParagraph"/>
            </w:pPr>
            <w:r>
              <w:t>self-motivated</w:t>
            </w:r>
          </w:p>
          <w:p w14:paraId="61A1507B" w14:textId="0D397904" w:rsidR="00757421" w:rsidRPr="00173B36" w:rsidRDefault="00757421" w:rsidP="00951D40">
            <w:pPr>
              <w:pStyle w:val="ListParagraph"/>
            </w:pPr>
            <w:r>
              <w:t>efficient</w:t>
            </w:r>
          </w:p>
        </w:tc>
        <w:tc>
          <w:tcPr>
            <w:tcW w:w="7119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B4807B4" w14:textId="7790E36D" w:rsidR="00F73E0C" w:rsidRPr="00173B36" w:rsidRDefault="00757421" w:rsidP="00F73E0C">
            <w:pPr>
              <w:pStyle w:val="Heading1"/>
              <w:outlineLvl w:val="0"/>
            </w:pPr>
            <w:r>
              <w:t xml:space="preserve">INDUSTRY </w:t>
            </w:r>
            <w:sdt>
              <w:sdtPr>
                <w:id w:val="1888525358"/>
                <w:placeholder>
                  <w:docPart w:val="0535A5FBD6194B18B5ACCBD50DD41815"/>
                </w:placeholder>
                <w:temporary/>
                <w:showingPlcHdr/>
                <w15:appearance w15:val="hidden"/>
              </w:sdtPr>
              <w:sdtEndPr/>
              <w:sdtContent>
                <w:r w:rsidR="00F73E0C" w:rsidRPr="00173B36">
                  <w:t>EXPERIENCE</w:t>
                </w:r>
              </w:sdtContent>
            </w:sdt>
          </w:p>
          <w:p w14:paraId="355C4B33" w14:textId="77777777" w:rsidR="00F73E0C" w:rsidRPr="00173B36" w:rsidRDefault="00F73E0C" w:rsidP="00F73E0C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4AC0679" wp14:editId="06815628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939E3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0BDAFF5" w14:textId="77777777" w:rsidR="00F73E0C" w:rsidRPr="00173B36" w:rsidRDefault="00F73E0C" w:rsidP="00F73E0C">
            <w:pPr>
              <w:pStyle w:val="Heading2"/>
              <w:outlineLvl w:val="1"/>
            </w:pPr>
            <w:r>
              <w:t>Inventory Control Specialist</w:t>
            </w:r>
          </w:p>
          <w:p w14:paraId="781407F7" w14:textId="77777777" w:rsidR="00F73E0C" w:rsidRPr="00173B36" w:rsidRDefault="00F73E0C" w:rsidP="00F73E0C">
            <w:pPr>
              <w:pStyle w:val="Date"/>
            </w:pPr>
            <w:r w:rsidRPr="00F73E0C">
              <w:rPr>
                <w:i/>
                <w:iCs/>
              </w:rPr>
              <w:t>Pitney Bowes</w:t>
            </w:r>
            <w:r>
              <w:t>, June 2019-December 2019</w:t>
            </w:r>
          </w:p>
          <w:p w14:paraId="33829740" w14:textId="77777777" w:rsidR="00F73E0C" w:rsidRDefault="00F73E0C" w:rsidP="00F73E0C">
            <w:r>
              <w:t>* Generated optimal walking paths to fix unknowns with Excel</w:t>
            </w:r>
          </w:p>
          <w:p w14:paraId="33F14A4B" w14:textId="16C4FA70" w:rsidR="00F73E0C" w:rsidRDefault="00F73E0C" w:rsidP="00F73E0C">
            <w:r>
              <w:t xml:space="preserve">* </w:t>
            </w:r>
            <w:r w:rsidR="00083F1D">
              <w:t>Added</w:t>
            </w:r>
            <w:r>
              <w:t xml:space="preserve"> and removed floor locations</w:t>
            </w:r>
            <w:r w:rsidR="00F81976">
              <w:t xml:space="preserve"> to improve warehouse workflow</w:t>
            </w:r>
          </w:p>
          <w:p w14:paraId="19865389" w14:textId="513F6A1D" w:rsidR="00D36665" w:rsidRPr="00D36665" w:rsidRDefault="00F73E0C" w:rsidP="00F73E0C">
            <w:r>
              <w:t>* Performed cycle counts on Order Picker</w:t>
            </w:r>
          </w:p>
          <w:p w14:paraId="2505588F" w14:textId="77777777" w:rsidR="00F73E0C" w:rsidRPr="00173B36" w:rsidRDefault="00F73E0C" w:rsidP="00D36665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AD2FC4C" wp14:editId="7B25B930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5F8637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232B2F" w14:textId="08D6AEFC" w:rsidR="00F73E0C" w:rsidRPr="00173B36" w:rsidRDefault="00F73E0C" w:rsidP="00F73E0C">
            <w:pPr>
              <w:pStyle w:val="Heading2"/>
              <w:outlineLvl w:val="1"/>
            </w:pPr>
            <w:r>
              <w:t>Quality Auditor</w:t>
            </w:r>
          </w:p>
          <w:p w14:paraId="353C7D9F" w14:textId="77777777" w:rsidR="00F73E0C" w:rsidRPr="00173B36" w:rsidRDefault="00F73E0C" w:rsidP="00F73E0C">
            <w:pPr>
              <w:pStyle w:val="Date"/>
            </w:pPr>
            <w:r w:rsidRPr="00F73E0C">
              <w:rPr>
                <w:i/>
                <w:iCs/>
              </w:rPr>
              <w:t>UNFI</w:t>
            </w:r>
            <w:r>
              <w:t>, May 2017 – February 2019</w:t>
            </w:r>
          </w:p>
          <w:p w14:paraId="6CAC048A" w14:textId="77777777" w:rsidR="00F73E0C" w:rsidRDefault="00F73E0C" w:rsidP="00F73E0C">
            <w:r>
              <w:t>* Built auditing software to automatically detect mis-picks and document additional quality errors such as product hanging over pallets and liquids stacked on their sides.</w:t>
            </w:r>
          </w:p>
          <w:p w14:paraId="1E3722C9" w14:textId="77777777" w:rsidR="00F73E0C" w:rsidRPr="00173B36" w:rsidRDefault="00F73E0C" w:rsidP="00F73E0C">
            <w:pPr>
              <w:ind w:right="-285"/>
            </w:pPr>
            <w:r>
              <w:t>* Audited all outbound processes, including replenishment, picking, loading, and invoicing.</w:t>
            </w:r>
          </w:p>
          <w:p w14:paraId="443E4E37" w14:textId="77777777" w:rsidR="00F73E0C" w:rsidRPr="00173B36" w:rsidRDefault="00F73E0C" w:rsidP="00D36665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13E4E83" wp14:editId="7E56DCF7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02ED6F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4B5B9D" w14:textId="77777777" w:rsidR="00F73E0C" w:rsidRPr="00173B36" w:rsidRDefault="00F73E0C" w:rsidP="00F73E0C">
            <w:pPr>
              <w:pStyle w:val="Heading2"/>
              <w:outlineLvl w:val="1"/>
            </w:pPr>
            <w:r>
              <w:t>Freelance Software Developer</w:t>
            </w:r>
          </w:p>
          <w:p w14:paraId="57066263" w14:textId="77777777" w:rsidR="00F73E0C" w:rsidRPr="00173B36" w:rsidRDefault="00F73E0C" w:rsidP="00F73E0C">
            <w:pPr>
              <w:pStyle w:val="Date"/>
            </w:pPr>
            <w:r w:rsidRPr="00F73E0C">
              <w:rPr>
                <w:i/>
                <w:iCs/>
              </w:rPr>
              <w:t>Self-Employed</w:t>
            </w:r>
            <w:r>
              <w:t>, May 2017- June 2018</w:t>
            </w:r>
          </w:p>
          <w:p w14:paraId="2AF94D54" w14:textId="77777777" w:rsidR="00F73E0C" w:rsidRDefault="00F73E0C" w:rsidP="00F73E0C">
            <w:r>
              <w:t>* Created educational minigames in Unity3D and C# to aid in teaching AP Biology.</w:t>
            </w:r>
          </w:p>
          <w:p w14:paraId="1F5778B2" w14:textId="77777777" w:rsidR="00056BBC" w:rsidRDefault="00F73E0C" w:rsidP="00D36665">
            <w:r>
              <w:t>* Combined the concepts of personality theory and microeconomics to assist in creating a sociological simulation game to help students maximize social cohesion and economic productivity by using JavaScript (ES6), NodeJS, HTML, and CSS</w:t>
            </w:r>
          </w:p>
          <w:p w14:paraId="2326394C" w14:textId="70CA637C" w:rsidR="00F73E0C" w:rsidRPr="00173B36" w:rsidRDefault="00F73E0C" w:rsidP="00D36665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97C1F67" wp14:editId="79CD783F">
                      <wp:extent cx="3968496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47AEE3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U4gEAACI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vOnLB0RQ8J&#10;hd53iW29cySgR0axFqIk3W7NMzCjHWTl+hBXRLB1OzxZMewwyzAotPlLA7KhqH2c1IYhMUnOi+vl&#10;1efrJWfyHKtegAFj+gLesvzT8FIxE4rD15ioGKWeU7LbONYT4+XlstxC9Ea399qYHCu7BFuD7CBo&#10;C4SU4NJF7p9IXmWSZRw581TjHOUvHQ2MJX6AIqWo8/lYJO/oW975idc4ys4wRV1MwPrvwFN+hkLZ&#10;338BT4hS2bs0ga12Hv9UPQ3nltWYf1ZgnDtL8OTbY7nhIg0tYlHu9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X&#10;vzKU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70D215" w14:textId="13244CF4" w:rsidR="00F73E0C" w:rsidRPr="00173B36" w:rsidRDefault="00F73E0C" w:rsidP="00F73E0C">
            <w:pPr>
              <w:pStyle w:val="Heading2"/>
              <w:outlineLvl w:val="1"/>
            </w:pPr>
            <w:r>
              <w:lastRenderedPageBreak/>
              <w:t>ICQA Developer (Tier IV Associate</w:t>
            </w:r>
            <w:r w:rsidR="00521F36">
              <w:t>)</w:t>
            </w:r>
          </w:p>
          <w:p w14:paraId="5F382F51" w14:textId="76C55873" w:rsidR="00F73E0C" w:rsidRDefault="00F73E0C" w:rsidP="00F73E0C">
            <w:pPr>
              <w:pStyle w:val="Date"/>
            </w:pPr>
            <w:r>
              <w:rPr>
                <w:i/>
                <w:iCs/>
              </w:rPr>
              <w:t>Amazon</w:t>
            </w:r>
            <w:r>
              <w:t xml:space="preserve">, </w:t>
            </w:r>
            <w:r w:rsidR="00521F36">
              <w:t>April</w:t>
            </w:r>
            <w:r>
              <w:t xml:space="preserve"> 201</w:t>
            </w:r>
            <w:r w:rsidR="00521F36">
              <w:t>6</w:t>
            </w:r>
            <w:r>
              <w:t xml:space="preserve"> – April 2017</w:t>
            </w:r>
          </w:p>
          <w:p w14:paraId="1A5EA8F4" w14:textId="20F9BDB9" w:rsidR="00521F36" w:rsidRPr="00173B36" w:rsidRDefault="00521F36" w:rsidP="00521F36">
            <w:pPr>
              <w:pStyle w:val="Heading2"/>
              <w:outlineLvl w:val="1"/>
            </w:pPr>
            <w:r>
              <w:t>Tier I Associate</w:t>
            </w:r>
          </w:p>
          <w:p w14:paraId="484F0424" w14:textId="547EB992" w:rsidR="00521F36" w:rsidRPr="00521F36" w:rsidRDefault="00521F36" w:rsidP="00521F36">
            <w:pPr>
              <w:pStyle w:val="Date"/>
            </w:pPr>
            <w:r>
              <w:t>March 2015 – April 2016</w:t>
            </w:r>
          </w:p>
          <w:p w14:paraId="42D59843" w14:textId="6CCE48E5" w:rsidR="00F73E0C" w:rsidRDefault="00F73E0C" w:rsidP="00F73E0C">
            <w:r>
              <w:t xml:space="preserve">* </w:t>
            </w:r>
            <w:r w:rsidR="00521F36">
              <w:t>Increased departmental efficiency with Excel through one-on-one education and workflow demonstrations</w:t>
            </w:r>
          </w:p>
          <w:p w14:paraId="02CC2F88" w14:textId="3995AE9A" w:rsidR="00083F1D" w:rsidRDefault="00521F36" w:rsidP="00D36665">
            <w:pPr>
              <w:spacing w:before="120" w:after="120"/>
            </w:pPr>
            <w:r>
              <w:t>* Crafted new applications to streamline internal processes, including inventory storage, safety communications, and Excel report automation</w:t>
            </w:r>
            <w:r w:rsidR="00083F1D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085D3" wp14:editId="261AD0B0">
                      <wp:extent cx="3968496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033C22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J&#10;KXNe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632924" w14:textId="5F64D7F1" w:rsidR="00521F36" w:rsidRPr="00173B36" w:rsidRDefault="00521F36" w:rsidP="00521F36">
            <w:pPr>
              <w:pStyle w:val="Heading2"/>
              <w:outlineLvl w:val="1"/>
            </w:pPr>
            <w:r>
              <w:t>Unity 3D / Android Developer</w:t>
            </w:r>
          </w:p>
          <w:p w14:paraId="172E0666" w14:textId="0838C948" w:rsidR="00521F36" w:rsidRDefault="00521F36" w:rsidP="00521F36">
            <w:pPr>
              <w:pStyle w:val="Date"/>
            </w:pPr>
            <w:r w:rsidRPr="00521F36">
              <w:rPr>
                <w:i/>
                <w:iCs/>
              </w:rPr>
              <w:t>Vision Three Creative, LLC</w:t>
            </w:r>
            <w:r>
              <w:t>, March 2014 – October 2014</w:t>
            </w:r>
          </w:p>
          <w:p w14:paraId="6161174C" w14:textId="59649BF9" w:rsidR="00521F36" w:rsidRDefault="00521F36" w:rsidP="00521F36">
            <w:r>
              <w:t>* Constructed the user interface of a custom Android application used to control an embedded medical device</w:t>
            </w:r>
          </w:p>
          <w:p w14:paraId="4C65CBD7" w14:textId="2E993328" w:rsidR="00521F36" w:rsidRDefault="00521F36" w:rsidP="00F73E0C">
            <w:r>
              <w:t xml:space="preserve">* Updated and maintained applications </w:t>
            </w:r>
            <w:r w:rsidR="00083F1D">
              <w:t>for a large client base</w:t>
            </w:r>
          </w:p>
          <w:p w14:paraId="0DCE999E" w14:textId="0A87383B" w:rsidR="00083F1D" w:rsidRDefault="00521F36" w:rsidP="00D36665">
            <w:pPr>
              <w:spacing w:before="120" w:after="120"/>
            </w:pPr>
            <w:r>
              <w:t xml:space="preserve">* </w:t>
            </w:r>
            <w:r w:rsidR="00083F1D">
              <w:t>Originated demonstrations of</w:t>
            </w:r>
            <w:r>
              <w:t xml:space="preserve"> </w:t>
            </w:r>
            <w:r w:rsidR="00083F1D">
              <w:t>AR and VR applications for clients</w:t>
            </w:r>
            <w:r w:rsidR="00083F1D"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47AA2E4" wp14:editId="2FC7ED81">
                      <wp:extent cx="3968496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87602A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A&#10;/nXN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E7F3A0" w14:textId="7B483178" w:rsidR="00083F1D" w:rsidRPr="00173B36" w:rsidRDefault="00083F1D" w:rsidP="00083F1D">
            <w:pPr>
              <w:pStyle w:val="Heading2"/>
              <w:outlineLvl w:val="1"/>
            </w:pPr>
            <w:r>
              <w:t>Freelance Software Developer</w:t>
            </w:r>
          </w:p>
          <w:p w14:paraId="627A27ED" w14:textId="2BC25C53" w:rsidR="00083F1D" w:rsidRDefault="00083F1D" w:rsidP="00083F1D">
            <w:pPr>
              <w:pStyle w:val="Date"/>
            </w:pPr>
            <w:r>
              <w:rPr>
                <w:i/>
                <w:iCs/>
              </w:rPr>
              <w:t>Self-Employed</w:t>
            </w:r>
            <w:r>
              <w:t>, May 2011 – July 2014</w:t>
            </w:r>
          </w:p>
          <w:p w14:paraId="4902521A" w14:textId="77777777" w:rsidR="00083F1D" w:rsidRDefault="00083F1D" w:rsidP="00083F1D">
            <w:r>
              <w:t>* Developed AI and pathfinding solutions for all game enemies in Dreamland Delivery using A* and B-Splines</w:t>
            </w:r>
            <w:r w:rsidR="00951D40">
              <w:t xml:space="preserve"> in C# for </w:t>
            </w:r>
            <w:proofErr w:type="spellStart"/>
            <w:r w:rsidR="00951D40">
              <w:t>Puca</w:t>
            </w:r>
            <w:proofErr w:type="spellEnd"/>
            <w:r w:rsidR="00951D40">
              <w:t xml:space="preserve"> Studios</w:t>
            </w:r>
          </w:p>
          <w:p w14:paraId="059DA6B3" w14:textId="220D3CC6" w:rsidR="00951D40" w:rsidRPr="00173B36" w:rsidRDefault="00951D40" w:rsidP="00083F1D">
            <w:r>
              <w:t xml:space="preserve">* </w:t>
            </w:r>
            <w:r w:rsidR="00F06D44">
              <w:t xml:space="preserve">Produced </w:t>
            </w:r>
            <w:r>
              <w:t>educational Flash games for the Indianapolis Children’s Museum</w:t>
            </w:r>
          </w:p>
        </w:tc>
      </w:tr>
      <w:tr w:rsidR="00F73E0C" w:rsidRPr="00320ECB" w14:paraId="063AEC52" w14:textId="77777777" w:rsidTr="00D36665">
        <w:tc>
          <w:tcPr>
            <w:tcW w:w="439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6762A281B2DE4779A9548959022B25B2"/>
              </w:placeholder>
              <w:temporary/>
              <w:showingPlcHdr/>
              <w15:appearance w15:val="hidden"/>
            </w:sdtPr>
            <w:sdtEndPr/>
            <w:sdtContent>
              <w:p w14:paraId="7A90233C" w14:textId="77777777" w:rsidR="00F73E0C" w:rsidRPr="00173B36" w:rsidRDefault="00F73E0C" w:rsidP="00F73E0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06A4A20C" w14:textId="77777777" w:rsidR="00F73E0C" w:rsidRPr="00173B36" w:rsidRDefault="00F73E0C" w:rsidP="00F73E0C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7298480" wp14:editId="6ECD1836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EC92C9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E9538A" w14:textId="046CB58B" w:rsidR="00F73E0C" w:rsidRPr="00173B36" w:rsidRDefault="00F73E0C" w:rsidP="00F73E0C">
            <w:pPr>
              <w:pStyle w:val="Heading2"/>
              <w:outlineLvl w:val="1"/>
            </w:pPr>
            <w:r>
              <w:t>IUPUI</w:t>
            </w:r>
          </w:p>
          <w:p w14:paraId="3636C347" w14:textId="2389F904" w:rsidR="00F73E0C" w:rsidRPr="00173B36" w:rsidRDefault="00F73E0C" w:rsidP="00F73E0C">
            <w:pPr>
              <w:pStyle w:val="Date"/>
            </w:pPr>
            <w:r>
              <w:t>2008-2012</w:t>
            </w:r>
          </w:p>
          <w:p w14:paraId="7D8E7453" w14:textId="3DFA175B" w:rsidR="00F73E0C" w:rsidRPr="00EF05AF" w:rsidRDefault="00F73E0C" w:rsidP="00F73E0C">
            <w:pPr>
              <w:pStyle w:val="TextLeft"/>
              <w:jc w:val="left"/>
              <w:rPr>
                <w:i/>
                <w:iCs/>
              </w:rPr>
            </w:pPr>
            <w:r w:rsidRPr="00EF05AF">
              <w:rPr>
                <w:i/>
                <w:iCs/>
              </w:rPr>
              <w:t>Computer Science</w:t>
            </w:r>
          </w:p>
          <w:p w14:paraId="6DEE553B" w14:textId="15F5C71D" w:rsidR="00F73E0C" w:rsidRPr="000B78AE" w:rsidRDefault="00F73E0C" w:rsidP="00F73E0C">
            <w:pPr>
              <w:rPr>
                <w:sz w:val="22"/>
                <w:szCs w:val="22"/>
              </w:rPr>
            </w:pPr>
            <w:r w:rsidRPr="000B78AE">
              <w:rPr>
                <w:sz w:val="22"/>
                <w:szCs w:val="22"/>
              </w:rPr>
              <w:t>Completed 90 credit hours towards a B.S. degree, but left due to a family health emergency.</w:t>
            </w:r>
          </w:p>
          <w:p w14:paraId="6B489B7D" w14:textId="054BCB06" w:rsidR="00F73E0C" w:rsidRPr="00173B36" w:rsidRDefault="00F73E0C" w:rsidP="00F73E0C">
            <w:pPr>
              <w:pStyle w:val="NoSpacing"/>
            </w:pPr>
          </w:p>
          <w:p w14:paraId="5B81E958" w14:textId="6C07E0E6" w:rsidR="00F73E0C" w:rsidRPr="00173B36" w:rsidRDefault="00F73E0C" w:rsidP="00F73E0C">
            <w:pPr>
              <w:pStyle w:val="Heading2"/>
              <w:outlineLvl w:val="1"/>
            </w:pPr>
          </w:p>
          <w:p w14:paraId="21E1B434" w14:textId="79823F58" w:rsidR="00F73E0C" w:rsidRPr="00173B36" w:rsidRDefault="00F73E0C" w:rsidP="00F73E0C">
            <w:pPr>
              <w:pStyle w:val="Date"/>
            </w:pPr>
          </w:p>
          <w:p w14:paraId="6ACB038F" w14:textId="4F544459" w:rsidR="00F73E0C" w:rsidRPr="00173B36" w:rsidRDefault="00F73E0C" w:rsidP="00F73E0C"/>
        </w:tc>
        <w:tc>
          <w:tcPr>
            <w:tcW w:w="7119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9546888" w14:textId="77777777" w:rsidR="00F73E0C" w:rsidRPr="00173B36" w:rsidRDefault="00F73E0C" w:rsidP="00F73E0C"/>
        </w:tc>
      </w:tr>
    </w:tbl>
    <w:p w14:paraId="1D88C122" w14:textId="77777777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82C2D" w14:textId="77777777" w:rsidR="0054084B" w:rsidRDefault="0054084B" w:rsidP="00BA3E51">
      <w:pPr>
        <w:spacing w:line="240" w:lineRule="auto"/>
      </w:pPr>
      <w:r>
        <w:separator/>
      </w:r>
    </w:p>
  </w:endnote>
  <w:endnote w:type="continuationSeparator" w:id="0">
    <w:p w14:paraId="20685963" w14:textId="77777777" w:rsidR="0054084B" w:rsidRDefault="0054084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D15FE" w14:textId="77777777" w:rsidR="0054084B" w:rsidRDefault="0054084B" w:rsidP="00BA3E51">
      <w:pPr>
        <w:spacing w:line="240" w:lineRule="auto"/>
      </w:pPr>
      <w:r>
        <w:separator/>
      </w:r>
    </w:p>
  </w:footnote>
  <w:footnote w:type="continuationSeparator" w:id="0">
    <w:p w14:paraId="6511088F" w14:textId="77777777" w:rsidR="0054084B" w:rsidRDefault="0054084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F01C2"/>
    <w:multiLevelType w:val="hybridMultilevel"/>
    <w:tmpl w:val="3B7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E"/>
    <w:rsid w:val="00041F8A"/>
    <w:rsid w:val="00045F2E"/>
    <w:rsid w:val="00055BBC"/>
    <w:rsid w:val="00056BBC"/>
    <w:rsid w:val="00073BF3"/>
    <w:rsid w:val="00081B51"/>
    <w:rsid w:val="00083F1D"/>
    <w:rsid w:val="000A6E00"/>
    <w:rsid w:val="000B78AE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E6236"/>
    <w:rsid w:val="00320ECB"/>
    <w:rsid w:val="00344FC0"/>
    <w:rsid w:val="00377A0D"/>
    <w:rsid w:val="00382737"/>
    <w:rsid w:val="003E02DA"/>
    <w:rsid w:val="003E1692"/>
    <w:rsid w:val="003E7783"/>
    <w:rsid w:val="00433EB7"/>
    <w:rsid w:val="00442A0E"/>
    <w:rsid w:val="00443C70"/>
    <w:rsid w:val="004A4C74"/>
    <w:rsid w:val="004E5226"/>
    <w:rsid w:val="004E6AB2"/>
    <w:rsid w:val="004E70E8"/>
    <w:rsid w:val="00521F36"/>
    <w:rsid w:val="00535F87"/>
    <w:rsid w:val="0054084B"/>
    <w:rsid w:val="00564622"/>
    <w:rsid w:val="005942E3"/>
    <w:rsid w:val="005A3E0B"/>
    <w:rsid w:val="005B3227"/>
    <w:rsid w:val="0068094B"/>
    <w:rsid w:val="00686284"/>
    <w:rsid w:val="0073402D"/>
    <w:rsid w:val="00757421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1D40"/>
    <w:rsid w:val="00962E61"/>
    <w:rsid w:val="00986331"/>
    <w:rsid w:val="009A6667"/>
    <w:rsid w:val="009C7105"/>
    <w:rsid w:val="00A122BB"/>
    <w:rsid w:val="00A304AC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B31AC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36665"/>
    <w:rsid w:val="00D666BB"/>
    <w:rsid w:val="00D720DF"/>
    <w:rsid w:val="00D92ED4"/>
    <w:rsid w:val="00D94ABF"/>
    <w:rsid w:val="00DB7B87"/>
    <w:rsid w:val="00DE6243"/>
    <w:rsid w:val="00E20245"/>
    <w:rsid w:val="00E4379F"/>
    <w:rsid w:val="00E65596"/>
    <w:rsid w:val="00EA0042"/>
    <w:rsid w:val="00EB1D1B"/>
    <w:rsid w:val="00F06D44"/>
    <w:rsid w:val="00F36875"/>
    <w:rsid w:val="00F51E3E"/>
    <w:rsid w:val="00F53B71"/>
    <w:rsid w:val="00F716E1"/>
    <w:rsid w:val="00F73E0C"/>
    <w:rsid w:val="00F81976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8C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A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TextLeft">
    <w:name w:val="TextLeft"/>
    <w:basedOn w:val="Normal"/>
    <w:next w:val="Normal"/>
    <w:uiPriority w:val="4"/>
    <w:qFormat/>
    <w:rsid w:val="000B78AE"/>
    <w:pPr>
      <w:spacing w:before="0" w:after="0" w:line="288" w:lineRule="auto"/>
      <w:jc w:val="right"/>
    </w:pPr>
    <w:rPr>
      <w:color w:val="404040" w:themeColor="text1" w:themeTint="B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BE8DCFBDF84A3B9F85FBFDC4CC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C943-0C34-4DEE-8A79-3066C4C18E11}"/>
      </w:docPartPr>
      <w:docPartBody>
        <w:p w:rsidR="00CD79A4" w:rsidRDefault="00AE0422">
          <w:pPr>
            <w:pStyle w:val="3EBE8DCFBDF84A3B9F85FBFDC4CC8A24"/>
          </w:pPr>
          <w:r w:rsidRPr="00173B36">
            <w:t>CONTACT</w:t>
          </w:r>
        </w:p>
      </w:docPartBody>
    </w:docPart>
    <w:docPart>
      <w:docPartPr>
        <w:name w:val="8F9241244CCB4DA5A3423B2761BD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D3F9D-3E10-4A6B-88FA-66A75A4BB53E}"/>
      </w:docPartPr>
      <w:docPartBody>
        <w:p w:rsidR="00CD79A4" w:rsidRDefault="00AE0422">
          <w:pPr>
            <w:pStyle w:val="8F9241244CCB4DA5A3423B2761BD05E6"/>
          </w:pPr>
          <w:r w:rsidRPr="00173B36">
            <w:t>PROFILE</w:t>
          </w:r>
        </w:p>
      </w:docPartBody>
    </w:docPart>
    <w:docPart>
      <w:docPartPr>
        <w:name w:val="D849417546AF4FBEB4F691F6DF8D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69238-9BCA-41E3-9C05-6E4DD36DC846}"/>
      </w:docPartPr>
      <w:docPartBody>
        <w:p w:rsidR="00CD79A4" w:rsidRDefault="00251865" w:rsidP="00251865">
          <w:pPr>
            <w:pStyle w:val="D849417546AF4FBEB4F691F6DF8D8A9A"/>
          </w:pPr>
          <w:r w:rsidRPr="00173B36">
            <w:t>SKILLS</w:t>
          </w:r>
        </w:p>
      </w:docPartBody>
    </w:docPart>
    <w:docPart>
      <w:docPartPr>
        <w:name w:val="0535A5FBD6194B18B5ACCBD50DD4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0A45-5BB3-4B05-8558-72AC5A3084A6}"/>
      </w:docPartPr>
      <w:docPartBody>
        <w:p w:rsidR="00CD79A4" w:rsidRDefault="00251865" w:rsidP="00251865">
          <w:pPr>
            <w:pStyle w:val="0535A5FBD6194B18B5ACCBD50DD41815"/>
          </w:pPr>
          <w:r w:rsidRPr="00173B36">
            <w:t>EXPERIENCE</w:t>
          </w:r>
        </w:p>
      </w:docPartBody>
    </w:docPart>
    <w:docPart>
      <w:docPartPr>
        <w:name w:val="6762A281B2DE4779A9548959022B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24D6B-55D7-4319-82CE-5B9E0EF7DA29}"/>
      </w:docPartPr>
      <w:docPartBody>
        <w:p w:rsidR="00CD79A4" w:rsidRDefault="00251865" w:rsidP="00251865">
          <w:pPr>
            <w:pStyle w:val="6762A281B2DE4779A9548959022B25B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5"/>
    <w:rsid w:val="001D18F8"/>
    <w:rsid w:val="00251865"/>
    <w:rsid w:val="00396F8C"/>
    <w:rsid w:val="00717FB3"/>
    <w:rsid w:val="00AE0422"/>
    <w:rsid w:val="00C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E8DCFBDF84A3B9F85FBFDC4CC8A24">
    <w:name w:val="3EBE8DCFBDF84A3B9F85FBFDC4CC8A24"/>
  </w:style>
  <w:style w:type="paragraph" w:customStyle="1" w:styleId="8F9241244CCB4DA5A3423B2761BD05E6">
    <w:name w:val="8F9241244CCB4DA5A3423B2761BD05E6"/>
  </w:style>
  <w:style w:type="paragraph" w:styleId="ListParagraph">
    <w:name w:val="List Paragraph"/>
    <w:basedOn w:val="Normal"/>
    <w:uiPriority w:val="34"/>
    <w:qFormat/>
    <w:rsid w:val="0025186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D849417546AF4FBEB4F691F6DF8D8A9A">
    <w:name w:val="D849417546AF4FBEB4F691F6DF8D8A9A"/>
    <w:rsid w:val="00251865"/>
  </w:style>
  <w:style w:type="paragraph" w:customStyle="1" w:styleId="0535A5FBD6194B18B5ACCBD50DD41815">
    <w:name w:val="0535A5FBD6194B18B5ACCBD50DD41815"/>
    <w:rsid w:val="00251865"/>
  </w:style>
  <w:style w:type="paragraph" w:customStyle="1" w:styleId="6762A281B2DE4779A9548959022B25B2">
    <w:name w:val="6762A281B2DE4779A9548959022B25B2"/>
    <w:rsid w:val="00251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2020-10-08T06:44:00Z</dcterms:created>
  <dcterms:modified xsi:type="dcterms:W3CDTF">2020-10-08T06:44:00Z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